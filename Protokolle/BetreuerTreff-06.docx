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Treffen mit Betreuern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14</w:t>
      </w:r>
      <w:r>
        <w:rPr>
          <w:b/>
          <w:bCs/>
        </w:rPr>
        <w:t>.</w:t>
      </w:r>
      <w:r>
        <w:rPr>
          <w:b/>
          <w:bCs/>
        </w:rPr>
        <w:t>0</w:t>
      </w:r>
      <w:r>
        <w:rPr>
          <w:b/>
          <w:bCs/>
        </w:rPr>
        <w:t>1.202</w:t>
      </w:r>
      <w:r>
        <w:rPr>
          <w:b/>
          <w:bCs/>
        </w:rPr>
        <w:t>2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>Fragen an Betreuer: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Wie genau muss unsere Abgabe/Jar aussehen?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Kastel Wiki sdqweb.ipd.kit.edu/wiki &amp; Tipps und Tricks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Implementierungs Dokument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Entwurfsänderungen</w:t>
      </w:r>
    </w:p>
    <w:p>
      <w:pPr>
        <w:pStyle w:val="Normal"/>
        <w:numPr>
          <w:ilvl w:val="3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 xml:space="preserve">Tabelle </w:t>
      </w:r>
    </w:p>
    <w:p>
      <w:pPr>
        <w:pStyle w:val="Normal"/>
        <w:numPr>
          <w:ilvl w:val="4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Wo im Entwurfs / Pflichtenheft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Implementierungsplan</w:t>
      </w:r>
    </w:p>
    <w:p>
      <w:pPr>
        <w:pStyle w:val="Normal"/>
        <w:numPr>
          <w:ilvl w:val="3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Wer, was, wann?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Verwendete Technologien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Erfüllte Kriterien</w:t>
      </w:r>
    </w:p>
    <w:p>
      <w:pPr>
        <w:pStyle w:val="Normal"/>
        <w:numPr>
          <w:ilvl w:val="3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Teilimplementierung?</w:t>
      </w:r>
    </w:p>
    <w:p>
      <w:pPr>
        <w:pStyle w:val="Normal"/>
        <w:numPr>
          <w:ilvl w:val="3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Was müsste dafür noch gemacht werden?</w:t>
      </w:r>
    </w:p>
    <w:p>
      <w:pPr>
        <w:pStyle w:val="Normal"/>
        <w:numPr>
          <w:ilvl w:val="3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Argumentieren!!!</w:t>
      </w:r>
    </w:p>
    <w:p>
      <w:pPr>
        <w:pStyle w:val="Normal"/>
        <w:numPr>
          <w:ilvl w:val="4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Keine Zeit, sehr sehr schwaches Argument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Test Credentials</w:t>
      </w:r>
    </w:p>
    <w:p>
      <w:pPr>
        <w:pStyle w:val="Normal"/>
        <w:numPr>
          <w:ilvl w:val="3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Betreueraccout, o.ä.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Bugs dokumentieren</w:t>
      </w:r>
    </w:p>
    <w:p>
      <w:pPr>
        <w:pStyle w:val="Normal"/>
        <w:numPr>
          <w:ilvl w:val="3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Nur wenn  angeforderte Features nicht funktionieren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Doku?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Wie Dokumentieren wir Änderungen am Entwurf?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Was passiert, wenn wir Features nicht rechtzeitig fertig Bekommen?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Wie Dokumentieren wir das?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Müssen wir bis zum Phasenende schon alle Tests geschrieben haben?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Jetzt: Unittests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Qualitätssicherung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Integration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Umfrage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Bewertung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Incscape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highlight w:val="yellow"/>
        </w:rPr>
        <w:t>Note: 3,0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highlight w:val="yellow"/>
        </w:rPr>
        <w:t>Lesbarkeit Graphiken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highlight w:val="yellow"/>
        </w:rPr>
        <w:t>zusammehang Pflichtenheft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highlight w:val="yellow"/>
        </w:rPr>
        <w:t>“</w:t>
      </w:r>
      <w:r>
        <w:rPr>
          <w:highlight w:val="yellow"/>
        </w:rPr>
        <w:t>heiße Nadel”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highlight w:val="yellow"/>
        </w:rPr>
        <w:t>Kontext des Dokuments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highlight w:val="yellow"/>
        </w:rPr>
        <w:t>Immer halbe seite Einleitung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>
          <w:highlight w:val="yellow"/>
        </w:rPr>
        <w:t>Copy Paste und dann auf die Phase zuschneiden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highlight w:val="yellow"/>
        </w:rPr>
        <w:t>Augen Zugedrückt beim Pflichtenheft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highlight w:val="yellow"/>
        </w:rPr>
        <w:t>Tendenz Implementierung geht schief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highlight w:val="yellow"/>
        </w:rPr>
        <w:t>Unfertig oder nichts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highlight w:val="yellow"/>
        </w:rPr>
        <w:t>Wichtig Laufende Software haben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highlight w:val="yellow"/>
        </w:rPr>
        <w:t>Sorgfalt über Zeit</w:t>
      </w:r>
    </w:p>
    <w:p>
      <w:pPr>
        <w:pStyle w:val="Normal"/>
        <w:bidi w:val="0"/>
        <w:jc w:val="left"/>
        <w:rPr>
          <w:highlight w:val="yellow"/>
        </w:rPr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Tipp Klausurenphase in die Qualitätssicherung reinschieben, Eine Woche vorher mitteilen</w:t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Legende:</w:t>
    </w:r>
  </w:p>
  <w:p>
    <w:pPr>
      <w:pStyle w:val="Normal"/>
      <w:bidi w:val="0"/>
      <w:jc w:val="left"/>
      <w:rPr/>
    </w:pPr>
    <w:r>
      <w:rPr/>
      <w:t>Unsere Fragen</w:t>
    </w:r>
  </w:p>
  <w:p>
    <w:pPr>
      <w:pStyle w:val="Normal"/>
      <w:bidi w:val="0"/>
      <w:jc w:val="left"/>
      <w:rPr>
        <w:highlight w:val="yellow"/>
      </w:rPr>
    </w:pPr>
    <w:r>
      <w:rPr>
        <w:highlight w:val="yellow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BetreuerTreff</Template>
  <TotalTime>1251</TotalTime>
  <Application>LibreOffice/6.4.7.2$Linux_X86_64 LibreOffice_project/40$Build-2</Application>
  <Pages>2</Pages>
  <Words>200</Words>
  <Characters>1171</Characters>
  <CharactersWithSpaces>1286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2022-01-13T16:06:36Z</dcterms:created>
  <dc:creator/>
  <dc:description/>
  <dc:language>en-US</dc:language>
  <cp:lastModifiedBy/>
  <dcterms:modified xsi:type="dcterms:W3CDTF">2022-01-14T13:24:45Z</dcterms:modified>
  <cp:revision>13</cp:revision>
  <dc:subject/>
  <dc:title>BetreuerTreff</dc:title>
</cp:coreProperties>
</file>